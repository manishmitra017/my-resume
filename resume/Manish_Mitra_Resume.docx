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624E" w14:textId="0E13F956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5DA0D15" wp14:editId="043CE44F">
                <wp:simplePos x="0" y="0"/>
                <wp:positionH relativeFrom="page">
                  <wp:posOffset>4279900</wp:posOffset>
                </wp:positionH>
                <wp:positionV relativeFrom="page">
                  <wp:posOffset>408305</wp:posOffset>
                </wp:positionV>
                <wp:extent cx="332232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4231A" w14:textId="3178D132" w:rsidR="00F00D23" w:rsidRPr="00862E37" w:rsidRDefault="006A4CFE" w:rsidP="00862E37">
                            <w:pPr>
                              <w:pStyle w:val="Contactinfo"/>
                            </w:pPr>
                            <w:r>
                              <w:t>+61 - 451878193</w:t>
                            </w:r>
                          </w:p>
                          <w:p w14:paraId="2BF363DB" w14:textId="776C7BDC" w:rsidR="00F00D23" w:rsidRPr="00862E37" w:rsidRDefault="006A4CFE" w:rsidP="00862E37">
                            <w:pPr>
                              <w:pStyle w:val="Contactinfo"/>
                            </w:pPr>
                            <w:r>
                              <w:t>manish.mitra@cba.com.au</w:t>
                            </w:r>
                          </w:p>
                          <w:p w14:paraId="334A8002" w14:textId="7F755829" w:rsidR="00F00D23" w:rsidRPr="00862E37" w:rsidRDefault="006A4CFE" w:rsidP="00862E37">
                            <w:pPr>
                              <w:pStyle w:val="Contactinfo"/>
                            </w:pPr>
                            <w:r>
                              <w:t>Melbourne - 3030</w:t>
                            </w:r>
                          </w:p>
                          <w:p w14:paraId="4C1D9016" w14:textId="6DC19048" w:rsidR="0055578F" w:rsidRPr="00862E37" w:rsidRDefault="001A4FF9" w:rsidP="00862E37">
                            <w:pPr>
                              <w:pStyle w:val="Contactinfo"/>
                            </w:pPr>
                            <w:hyperlink r:id="rId11" w:history="1">
                              <w:r w:rsidR="006A4CFE" w:rsidRPr="001A4FF9">
                                <w:rPr>
                                  <w:rStyle w:val="Hyperlink"/>
                                </w:rPr>
                                <w:t>https://www.linkedin.com/in/manish-mitra/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0D1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7pt;margin-top:32.15pt;width:261.6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" filled="f" stroked="f">
                <v:textbox>
                  <w:txbxContent>
                    <w:p w14:paraId="37F4231A" w14:textId="3178D132" w:rsidR="00F00D23" w:rsidRPr="00862E37" w:rsidRDefault="006A4CFE" w:rsidP="00862E37">
                      <w:pPr>
                        <w:pStyle w:val="Contactinfo"/>
                      </w:pPr>
                      <w:r>
                        <w:t>+61 - 451878193</w:t>
                      </w:r>
                    </w:p>
                    <w:p w14:paraId="2BF363DB" w14:textId="776C7BDC" w:rsidR="00F00D23" w:rsidRPr="00862E37" w:rsidRDefault="006A4CFE" w:rsidP="00862E37">
                      <w:pPr>
                        <w:pStyle w:val="Contactinfo"/>
                      </w:pPr>
                      <w:r>
                        <w:t>manish.mitra@cba.com.au</w:t>
                      </w:r>
                    </w:p>
                    <w:p w14:paraId="334A8002" w14:textId="7F755829" w:rsidR="00F00D23" w:rsidRPr="00862E37" w:rsidRDefault="006A4CFE" w:rsidP="00862E37">
                      <w:pPr>
                        <w:pStyle w:val="Contactinfo"/>
                      </w:pPr>
                      <w:r>
                        <w:t>Melbourne - 3030</w:t>
                      </w:r>
                    </w:p>
                    <w:p w14:paraId="4C1D9016" w14:textId="6DC19048" w:rsidR="0055578F" w:rsidRPr="00862E37" w:rsidRDefault="001A4FF9" w:rsidP="00862E37">
                      <w:pPr>
                        <w:pStyle w:val="Contactinfo"/>
                      </w:pPr>
                      <w:hyperlink r:id="rId12" w:history="1">
                        <w:r w:rsidR="006A4CFE" w:rsidRPr="001A4FF9">
                          <w:rPr>
                            <w:rStyle w:val="Hyperlink"/>
                          </w:rPr>
                          <w:t>https://www.linkedin.com/in/manish-mitra/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11D2DC1A" wp14:editId="63593BFD">
                <wp:simplePos x="0" y="0"/>
                <wp:positionH relativeFrom="page">
                  <wp:posOffset>4035425</wp:posOffset>
                </wp:positionH>
                <wp:positionV relativeFrom="page">
                  <wp:posOffset>473075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3E958" id="Group 11" o:spid="_x0000_s1026" alt="Group of contact info icons" style="position:absolute;margin-left:317.75pt;margin-top:37.25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">
                  <v:imagedata r:id="rId21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">
                  <v:imagedata r:id="rId22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">
                  <v:imagedata r:id="rId23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">
                  <v:imagedata r:id="rId24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8D5BFF9" wp14:editId="7B327C36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1B83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&#13;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6A4CFE">
        <w:t>manish Mitra</w:t>
      </w:r>
    </w:p>
    <w:p w14:paraId="53D7FBA3" w14:textId="599ED5B1" w:rsidR="0071059B" w:rsidRDefault="0071059B" w:rsidP="0055578F">
      <w:pPr>
        <w:pStyle w:val="Subtitle"/>
      </w:pPr>
    </w:p>
    <w:p w14:paraId="3DDA26FE" w14:textId="10854B9C" w:rsidR="00C823AE" w:rsidRPr="00C823AE" w:rsidRDefault="00C823AE" w:rsidP="00C823AE">
      <w:pPr>
        <w:tabs>
          <w:tab w:val="left" w:pos="2206"/>
        </w:tabs>
      </w:pPr>
      <w:r>
        <w:tab/>
      </w:r>
    </w:p>
    <w:p w14:paraId="1FDD89FD" w14:textId="669D7E4C" w:rsidR="0071059B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5AD40BC4" wp14:editId="57B9E792">
                <wp:simplePos x="0" y="0"/>
                <wp:positionH relativeFrom="page">
                  <wp:posOffset>359410</wp:posOffset>
                </wp:positionH>
                <wp:positionV relativeFrom="page">
                  <wp:posOffset>2577465</wp:posOffset>
                </wp:positionV>
                <wp:extent cx="4775835" cy="739267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835" cy="7392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A85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34F7C79A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20B13F61" w14:textId="25B1DAAF" w:rsidR="00F00D23" w:rsidRPr="00DB7C3E" w:rsidRDefault="00C823AE" w:rsidP="0065772F">
                            <w:pPr>
                              <w:pStyle w:val="Heading2"/>
                            </w:pPr>
                            <w:r>
                              <w:t>Senior Engineering</w:t>
                            </w:r>
                            <w:r w:rsidR="003C7E08">
                              <w:t xml:space="preserve"> Manager (Agentic Banking – Gen AI)</w:t>
                            </w:r>
                          </w:p>
                          <w:p w14:paraId="4AD93D4F" w14:textId="0CEE2A9F" w:rsidR="00F00D23" w:rsidRPr="0065772F" w:rsidRDefault="003C7E08" w:rsidP="0065772F">
                            <w:pPr>
                              <w:pStyle w:val="Heading3"/>
                            </w:pPr>
                            <w:r>
                              <w:t>CBA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>Melbourne / Sydney</w:t>
                            </w:r>
                            <w:r w:rsidR="00F00D23" w:rsidRPr="0065772F">
                              <w:t xml:space="preserve"> | </w:t>
                            </w:r>
                            <w:r>
                              <w:t>Oct 2023</w:t>
                            </w:r>
                            <w:r w:rsidR="00F00D23" w:rsidRPr="0065772F">
                              <w:t>- Present</w:t>
                            </w:r>
                          </w:p>
                          <w:p w14:paraId="4C996F8C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Built the first GENAI project in the bank on RACO for adverse media screening, which went into production and was nominated (won) the CEO Excellence Awards 1.</w:t>
                            </w:r>
                          </w:p>
                          <w:p w14:paraId="35592D05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Built and released the reusable expert AI system (Dialogue agent template) and AI agents for the E2E dispute journey (won excellence awards) 2.</w:t>
                            </w:r>
                          </w:p>
                          <w:p w14:paraId="3920E685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Built and experimented with the Agentic AI application for the Fraud domain and conducted numerous experiments on building reusable agents 3.</w:t>
                            </w:r>
                          </w:p>
                          <w:p w14:paraId="3E383DA8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Grew the team from 4 to 80 members in the Gen AI domain across geographies (Melbourne/Sydney/India) 4.</w:t>
                            </w:r>
                          </w:p>
                          <w:p w14:paraId="0EA2187F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Consistently valued and rated highly within the Gen AI domain for technical and leadership skills 5.</w:t>
                            </w:r>
                          </w:p>
                          <w:p w14:paraId="7B927808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Strong contributor to AIPE projects 6.</w:t>
                            </w:r>
                          </w:p>
                          <w:p w14:paraId="3D13B814" w14:textId="77777777" w:rsidR="001A6AFE" w:rsidRPr="001A6AFE" w:rsidRDefault="001A6AFE" w:rsidP="001A6AF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1A6AF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Engaged in campus relationships to build and nurture graduates from Monash/Melbourne University </w:t>
                            </w:r>
                          </w:p>
                          <w:p w14:paraId="56D3F177" w14:textId="77777777" w:rsidR="00F00D23" w:rsidRPr="0065772F" w:rsidRDefault="00F00D23" w:rsidP="0065772F"/>
                          <w:p w14:paraId="4DCFB64F" w14:textId="4CAA2D96" w:rsidR="008F4183" w:rsidRDefault="00C774F8" w:rsidP="008F4183">
                            <w:pPr>
                              <w:pStyle w:val="Heading2"/>
                              <w:rPr>
                                <w:b w:val="0"/>
                                <w:bCs/>
                              </w:rPr>
                            </w:pPr>
                            <w:r>
                              <w:t>Principal Engineer</w:t>
                            </w:r>
                            <w:r w:rsidR="008F4183">
                              <w:t xml:space="preserve"> - </w:t>
                            </w:r>
                            <w:r w:rsidRPr="00233DE9">
                              <w:rPr>
                                <w:b w:val="0"/>
                                <w:bCs/>
                              </w:rPr>
                              <w:t xml:space="preserve">OnePass </w:t>
                            </w:r>
                            <w:r w:rsidR="002E3FC3" w:rsidRPr="00233DE9">
                              <w:rPr>
                                <w:b w:val="0"/>
                                <w:bCs/>
                              </w:rPr>
                              <w:t>(</w:t>
                            </w:r>
                            <w:r w:rsidR="002E3FC3">
                              <w:rPr>
                                <w:b w:val="0"/>
                                <w:bCs/>
                              </w:rPr>
                              <w:t>Wesfarmers</w:t>
                            </w:r>
                            <w:r w:rsidR="008F4183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Pr="00233DE9">
                              <w:rPr>
                                <w:b w:val="0"/>
                                <w:bCs/>
                              </w:rPr>
                              <w:t>One Digital)</w:t>
                            </w:r>
                            <w:r w:rsidR="00F00D23" w:rsidRPr="00233DE9">
                              <w:rPr>
                                <w:b w:val="0"/>
                                <w:bCs/>
                              </w:rPr>
                              <w:t>,</w:t>
                            </w:r>
                          </w:p>
                          <w:p w14:paraId="7A39110A" w14:textId="2CB8EFAE" w:rsidR="00F00D23" w:rsidRPr="0065772F" w:rsidRDefault="00F00D23" w:rsidP="008F4183">
                            <w:pPr>
                              <w:pStyle w:val="Heading2"/>
                            </w:pPr>
                            <w:r w:rsidRPr="0065772F">
                              <w:t xml:space="preserve"> </w:t>
                            </w:r>
                            <w:r w:rsidR="00C774F8">
                              <w:t>Melbourne</w:t>
                            </w:r>
                            <w:r w:rsidRPr="0065772F">
                              <w:t>| 20</w:t>
                            </w:r>
                            <w:r w:rsidR="009C7984">
                              <w:t>22</w:t>
                            </w:r>
                            <w:r w:rsidRPr="0065772F">
                              <w:t>- 20</w:t>
                            </w:r>
                            <w:r w:rsidR="009C7984">
                              <w:t>23</w:t>
                            </w:r>
                          </w:p>
                          <w:p w14:paraId="3ABECDBF" w14:textId="77777777" w:rsidR="00F92D4F" w:rsidRPr="00F92D4F" w:rsidRDefault="00F92D4F" w:rsidP="00F92D4F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Built the engineering foundations within the OnePass delivery 8.</w:t>
                            </w:r>
                          </w:p>
                          <w:p w14:paraId="44E7F479" w14:textId="77777777" w:rsidR="00F92D4F" w:rsidRPr="00F92D4F" w:rsidRDefault="00F92D4F" w:rsidP="00F92D4F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Ensured the OnePass Program delivered a high-quality product to customers 8.</w:t>
                            </w:r>
                          </w:p>
                          <w:p w14:paraId="119AA8DE" w14:textId="77777777" w:rsidR="00F92D4F" w:rsidRPr="00F92D4F" w:rsidRDefault="00F92D4F" w:rsidP="00F92D4F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One of the most successful ventures within Wesfarmers 9.</w:t>
                            </w:r>
                          </w:p>
                          <w:p w14:paraId="754CF721" w14:textId="77777777" w:rsidR="00F92D4F" w:rsidRPr="00F92D4F" w:rsidRDefault="00F92D4F" w:rsidP="00F92D4F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 xml:space="preserve">Built automated test patterns on </w:t>
                            </w:r>
                            <w:proofErr w:type="spellStart"/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gRPC</w:t>
                            </w:r>
                            <w:proofErr w:type="spellEnd"/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/Contract Test 10.</w:t>
                            </w:r>
                          </w:p>
                          <w:p w14:paraId="24B1ACD1" w14:textId="77777777" w:rsidR="00F92D4F" w:rsidRPr="00F92D4F" w:rsidRDefault="00F92D4F" w:rsidP="00F92D4F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F92D4F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Improved the DORA metrics for the team by reducing time to delivery</w:t>
                            </w:r>
                          </w:p>
                          <w:p w14:paraId="5B2BC38D" w14:textId="31BE0A00" w:rsidR="00F00D23" w:rsidRPr="00DB7C3E" w:rsidRDefault="00C774F8" w:rsidP="0065772F">
                            <w:pPr>
                              <w:pStyle w:val="Heading2"/>
                            </w:pPr>
                            <w:r>
                              <w:t xml:space="preserve">Chapter Lead </w:t>
                            </w:r>
                            <w:r w:rsidR="004D74F8">
                              <w:t>–</w:t>
                            </w:r>
                            <w:r>
                              <w:t xml:space="preserve"> ANZ</w:t>
                            </w:r>
                            <w:r w:rsidR="004D74F8">
                              <w:t xml:space="preserve"> </w:t>
                            </w:r>
                            <w:r w:rsidR="00DE3574">
                              <w:t>(Australia</w:t>
                            </w:r>
                            <w:r w:rsidR="004D74F8">
                              <w:t xml:space="preserve"> and New Zealand Bank)</w:t>
                            </w:r>
                          </w:p>
                          <w:p w14:paraId="38F9E864" w14:textId="036D2CFB" w:rsidR="00F00D23" w:rsidRPr="000B296B" w:rsidRDefault="004C5985" w:rsidP="000B296B">
                            <w:pPr>
                              <w:pStyle w:val="Heading3"/>
                            </w:pPr>
                            <w:r w:rsidRPr="00051502">
                              <w:rPr>
                                <w:b/>
                                <w:bCs/>
                              </w:rPr>
                              <w:t>Business Banking Domain</w:t>
                            </w:r>
                            <w:r w:rsidR="00F00D23" w:rsidRPr="000B296B">
                              <w:t xml:space="preserve">, </w:t>
                            </w:r>
                            <w:r>
                              <w:t>Melbourne</w:t>
                            </w:r>
                            <w:r w:rsidR="00F00D23" w:rsidRPr="000B296B">
                              <w:t xml:space="preserve"> | 20</w:t>
                            </w:r>
                            <w:r>
                              <w:t>21</w:t>
                            </w:r>
                            <w:r w:rsidR="00F00D23" w:rsidRPr="000B296B">
                              <w:t>- 20</w:t>
                            </w:r>
                            <w:r>
                              <w:t>22</w:t>
                            </w:r>
                          </w:p>
                          <w:p w14:paraId="3528F9CE" w14:textId="77777777" w:rsidR="008F4183" w:rsidRPr="008F4183" w:rsidRDefault="008F4183" w:rsidP="008F41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8F4183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Built an API modernization platform and led a group of approximately 120 people across geographies (with good experience in working in large, diverse teams) 12.</w:t>
                            </w:r>
                          </w:p>
                          <w:p w14:paraId="00041AF2" w14:textId="77777777" w:rsidR="008F4183" w:rsidRPr="008F4183" w:rsidRDefault="008F4183" w:rsidP="008F41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8F4183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Managed finances/stakeholders and worked with consultancies to deliver projects </w:t>
                            </w:r>
                          </w:p>
                          <w:p w14:paraId="2907F1B9" w14:textId="77777777" w:rsidR="0065772F" w:rsidRPr="0065772F" w:rsidRDefault="0065772F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0BC4" id="Text Box 2" o:spid="_x0000_s1027" type="#_x0000_t202" style="position:absolute;left:0;text-align:left;margin-left:28.3pt;margin-top:202.95pt;width:376.05pt;height:582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" filled="f" stroked="f">
                <v:textbox>
                  <w:txbxContent>
                    <w:p w14:paraId="5DC04A85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34F7C79A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20B13F61" w14:textId="25B1DAAF" w:rsidR="00F00D23" w:rsidRPr="00DB7C3E" w:rsidRDefault="00C823AE" w:rsidP="0065772F">
                      <w:pPr>
                        <w:pStyle w:val="Heading2"/>
                      </w:pPr>
                      <w:r>
                        <w:t>Senior Engineering</w:t>
                      </w:r>
                      <w:r w:rsidR="003C7E08">
                        <w:t xml:space="preserve"> Manager (Agentic Banking – Gen AI)</w:t>
                      </w:r>
                    </w:p>
                    <w:p w14:paraId="4AD93D4F" w14:textId="0CEE2A9F" w:rsidR="00F00D23" w:rsidRPr="0065772F" w:rsidRDefault="003C7E08" w:rsidP="0065772F">
                      <w:pPr>
                        <w:pStyle w:val="Heading3"/>
                      </w:pPr>
                      <w:r>
                        <w:t>CBA</w:t>
                      </w:r>
                      <w:r w:rsidR="00F00D23" w:rsidRPr="0065772F">
                        <w:t xml:space="preserve">, </w:t>
                      </w:r>
                      <w:r>
                        <w:t>Melbourne / Sydney</w:t>
                      </w:r>
                      <w:r w:rsidR="00F00D23" w:rsidRPr="0065772F">
                        <w:t xml:space="preserve"> | </w:t>
                      </w:r>
                      <w:r>
                        <w:t>Oct 2023</w:t>
                      </w:r>
                      <w:r w:rsidR="00F00D23" w:rsidRPr="0065772F">
                        <w:t>- Present</w:t>
                      </w:r>
                    </w:p>
                    <w:p w14:paraId="4C996F8C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Built the first GENAI project in the bank on RACO for adverse media screening, which went into production and was nominated (won) the CEO Excellence Awards 1.</w:t>
                      </w:r>
                    </w:p>
                    <w:p w14:paraId="35592D05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Built and released the reusable expert AI system (Dialogue agent template) and AI agents for the E2E dispute journey (won excellence awards) 2.</w:t>
                      </w:r>
                    </w:p>
                    <w:p w14:paraId="3920E685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Built and experimented with the Agentic AI application for the Fraud domain and conducted numerous experiments on building reusable agents 3.</w:t>
                      </w:r>
                    </w:p>
                    <w:p w14:paraId="3E383DA8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Grew the team from 4 to 80 members in the Gen AI domain across geographies (Melbourne/Sydney/India) 4.</w:t>
                      </w:r>
                    </w:p>
                    <w:p w14:paraId="0EA2187F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Consistently valued and rated highly within the Gen AI domain for technical and leadership skills 5.</w:t>
                      </w:r>
                    </w:p>
                    <w:p w14:paraId="7B927808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Strong contributor to AIPE projects 6.</w:t>
                      </w:r>
                    </w:p>
                    <w:p w14:paraId="3D13B814" w14:textId="77777777" w:rsidR="001A6AFE" w:rsidRPr="001A6AFE" w:rsidRDefault="001A6AFE" w:rsidP="001A6AFE">
                      <w:pPr>
                        <w:numPr>
                          <w:ilvl w:val="0"/>
                          <w:numId w:val="7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1A6AFE">
                        <w:rPr>
                          <w:position w:val="9"/>
                          <w:szCs w:val="22"/>
                          <w:lang w:val="en-AU"/>
                        </w:rPr>
                        <w:t>Engaged in campus relationships to build and nurture graduates from Monash/Melbourne University </w:t>
                      </w:r>
                    </w:p>
                    <w:p w14:paraId="56D3F177" w14:textId="77777777" w:rsidR="00F00D23" w:rsidRPr="0065772F" w:rsidRDefault="00F00D23" w:rsidP="0065772F"/>
                    <w:p w14:paraId="4DCFB64F" w14:textId="4CAA2D96" w:rsidR="008F4183" w:rsidRDefault="00C774F8" w:rsidP="008F4183">
                      <w:pPr>
                        <w:pStyle w:val="Heading2"/>
                        <w:rPr>
                          <w:b w:val="0"/>
                          <w:bCs/>
                        </w:rPr>
                      </w:pPr>
                      <w:r>
                        <w:t>Principal Engineer</w:t>
                      </w:r>
                      <w:r w:rsidR="008F4183">
                        <w:t xml:space="preserve"> - </w:t>
                      </w:r>
                      <w:r w:rsidRPr="00233DE9">
                        <w:rPr>
                          <w:b w:val="0"/>
                          <w:bCs/>
                        </w:rPr>
                        <w:t xml:space="preserve">OnePass </w:t>
                      </w:r>
                      <w:r w:rsidR="002E3FC3" w:rsidRPr="00233DE9">
                        <w:rPr>
                          <w:b w:val="0"/>
                          <w:bCs/>
                        </w:rPr>
                        <w:t>(</w:t>
                      </w:r>
                      <w:r w:rsidR="002E3FC3">
                        <w:rPr>
                          <w:b w:val="0"/>
                          <w:bCs/>
                        </w:rPr>
                        <w:t>Wesfarmers</w:t>
                      </w:r>
                      <w:r w:rsidR="008F4183">
                        <w:rPr>
                          <w:b w:val="0"/>
                          <w:bCs/>
                        </w:rPr>
                        <w:t xml:space="preserve"> </w:t>
                      </w:r>
                      <w:r w:rsidRPr="00233DE9">
                        <w:rPr>
                          <w:b w:val="0"/>
                          <w:bCs/>
                        </w:rPr>
                        <w:t>One Digital)</w:t>
                      </w:r>
                      <w:r w:rsidR="00F00D23" w:rsidRPr="00233DE9">
                        <w:rPr>
                          <w:b w:val="0"/>
                          <w:bCs/>
                        </w:rPr>
                        <w:t>,</w:t>
                      </w:r>
                    </w:p>
                    <w:p w14:paraId="7A39110A" w14:textId="2CB8EFAE" w:rsidR="00F00D23" w:rsidRPr="0065772F" w:rsidRDefault="00F00D23" w:rsidP="008F4183">
                      <w:pPr>
                        <w:pStyle w:val="Heading2"/>
                      </w:pPr>
                      <w:r w:rsidRPr="0065772F">
                        <w:t xml:space="preserve"> </w:t>
                      </w:r>
                      <w:r w:rsidR="00C774F8">
                        <w:t>Melbourne</w:t>
                      </w:r>
                      <w:r w:rsidRPr="0065772F">
                        <w:t>| 20</w:t>
                      </w:r>
                      <w:r w:rsidR="009C7984">
                        <w:t>22</w:t>
                      </w:r>
                      <w:r w:rsidRPr="0065772F">
                        <w:t>- 20</w:t>
                      </w:r>
                      <w:r w:rsidR="009C7984">
                        <w:t>23</w:t>
                      </w:r>
                    </w:p>
                    <w:p w14:paraId="3ABECDBF" w14:textId="77777777" w:rsidR="00F92D4F" w:rsidRPr="00F92D4F" w:rsidRDefault="00F92D4F" w:rsidP="00F92D4F">
                      <w:pPr>
                        <w:numPr>
                          <w:ilvl w:val="0"/>
                          <w:numId w:val="8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Built the engineering foundations within the OnePass delivery 8.</w:t>
                      </w:r>
                    </w:p>
                    <w:p w14:paraId="44E7F479" w14:textId="77777777" w:rsidR="00F92D4F" w:rsidRPr="00F92D4F" w:rsidRDefault="00F92D4F" w:rsidP="00F92D4F">
                      <w:pPr>
                        <w:numPr>
                          <w:ilvl w:val="0"/>
                          <w:numId w:val="8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Ensured the OnePass Program delivered a high-quality product to customers 8.</w:t>
                      </w:r>
                    </w:p>
                    <w:p w14:paraId="119AA8DE" w14:textId="77777777" w:rsidR="00F92D4F" w:rsidRPr="00F92D4F" w:rsidRDefault="00F92D4F" w:rsidP="00F92D4F">
                      <w:pPr>
                        <w:numPr>
                          <w:ilvl w:val="0"/>
                          <w:numId w:val="8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One of the most successful ventures within Wesfarmers 9.</w:t>
                      </w:r>
                    </w:p>
                    <w:p w14:paraId="754CF721" w14:textId="77777777" w:rsidR="00F92D4F" w:rsidRPr="00F92D4F" w:rsidRDefault="00F92D4F" w:rsidP="00F92D4F">
                      <w:pPr>
                        <w:numPr>
                          <w:ilvl w:val="0"/>
                          <w:numId w:val="8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 xml:space="preserve">Built automated test patterns on </w:t>
                      </w:r>
                      <w:proofErr w:type="spellStart"/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gRPC</w:t>
                      </w:r>
                      <w:proofErr w:type="spellEnd"/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/Contract Test 10.</w:t>
                      </w:r>
                    </w:p>
                    <w:p w14:paraId="24B1ACD1" w14:textId="77777777" w:rsidR="00F92D4F" w:rsidRPr="00F92D4F" w:rsidRDefault="00F92D4F" w:rsidP="00F92D4F">
                      <w:pPr>
                        <w:numPr>
                          <w:ilvl w:val="0"/>
                          <w:numId w:val="8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F92D4F">
                        <w:rPr>
                          <w:position w:val="9"/>
                          <w:szCs w:val="22"/>
                          <w:lang w:val="en-AU"/>
                        </w:rPr>
                        <w:t>Improved the DORA metrics for the team by reducing time to delivery</w:t>
                      </w:r>
                    </w:p>
                    <w:p w14:paraId="5B2BC38D" w14:textId="31BE0A00" w:rsidR="00F00D23" w:rsidRPr="00DB7C3E" w:rsidRDefault="00C774F8" w:rsidP="0065772F">
                      <w:pPr>
                        <w:pStyle w:val="Heading2"/>
                      </w:pPr>
                      <w:r>
                        <w:t xml:space="preserve">Chapter Lead </w:t>
                      </w:r>
                      <w:r w:rsidR="004D74F8">
                        <w:t>–</w:t>
                      </w:r>
                      <w:r>
                        <w:t xml:space="preserve"> ANZ</w:t>
                      </w:r>
                      <w:r w:rsidR="004D74F8">
                        <w:t xml:space="preserve"> </w:t>
                      </w:r>
                      <w:r w:rsidR="00DE3574">
                        <w:t>(Australia</w:t>
                      </w:r>
                      <w:r w:rsidR="004D74F8">
                        <w:t xml:space="preserve"> and New Zealand Bank)</w:t>
                      </w:r>
                    </w:p>
                    <w:p w14:paraId="38F9E864" w14:textId="036D2CFB" w:rsidR="00F00D23" w:rsidRPr="000B296B" w:rsidRDefault="004C5985" w:rsidP="000B296B">
                      <w:pPr>
                        <w:pStyle w:val="Heading3"/>
                      </w:pPr>
                      <w:r w:rsidRPr="00051502">
                        <w:rPr>
                          <w:b/>
                          <w:bCs/>
                        </w:rPr>
                        <w:t>Business Banking Domain</w:t>
                      </w:r>
                      <w:r w:rsidR="00F00D23" w:rsidRPr="000B296B">
                        <w:t xml:space="preserve">, </w:t>
                      </w:r>
                      <w:r>
                        <w:t>Melbourne</w:t>
                      </w:r>
                      <w:r w:rsidR="00F00D23" w:rsidRPr="000B296B">
                        <w:t xml:space="preserve"> | 20</w:t>
                      </w:r>
                      <w:r>
                        <w:t>21</w:t>
                      </w:r>
                      <w:r w:rsidR="00F00D23" w:rsidRPr="000B296B">
                        <w:t>- 20</w:t>
                      </w:r>
                      <w:r>
                        <w:t>22</w:t>
                      </w:r>
                    </w:p>
                    <w:p w14:paraId="3528F9CE" w14:textId="77777777" w:rsidR="008F4183" w:rsidRPr="008F4183" w:rsidRDefault="008F4183" w:rsidP="008F4183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8F4183">
                        <w:rPr>
                          <w:position w:val="9"/>
                          <w:szCs w:val="22"/>
                          <w:lang w:val="en-AU"/>
                        </w:rPr>
                        <w:t>Built an API modernization platform and led a group of approximately 120 people across geographies (with good experience in working in large, diverse teams) 12.</w:t>
                      </w:r>
                    </w:p>
                    <w:p w14:paraId="00041AF2" w14:textId="77777777" w:rsidR="008F4183" w:rsidRPr="008F4183" w:rsidRDefault="008F4183" w:rsidP="008F4183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8F4183">
                        <w:rPr>
                          <w:position w:val="9"/>
                          <w:szCs w:val="22"/>
                          <w:lang w:val="en-AU"/>
                        </w:rPr>
                        <w:t>Managed finances/stakeholders and worked with consultancies to deliver projects </w:t>
                      </w:r>
                    </w:p>
                    <w:p w14:paraId="2907F1B9" w14:textId="77777777" w:rsidR="0065772F" w:rsidRPr="0065772F" w:rsidRDefault="0065772F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6580FDB2" wp14:editId="3AA2080E">
                <wp:simplePos x="0" y="0"/>
                <wp:positionH relativeFrom="page">
                  <wp:posOffset>5349875</wp:posOffset>
                </wp:positionH>
                <wp:positionV relativeFrom="page">
                  <wp:posOffset>2558415</wp:posOffset>
                </wp:positionV>
                <wp:extent cx="2098040" cy="29178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91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8DE0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20EA8A37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FF1B251" w14:textId="4BC5DBB9" w:rsidR="00F00D23" w:rsidRPr="00644A01" w:rsidRDefault="00B70CC7" w:rsidP="00B70CC7">
                            <w:pPr>
                              <w:pStyle w:val="ListBullet2"/>
                              <w:rPr>
                                <w:b/>
                                <w:bCs/>
                              </w:rPr>
                            </w:pPr>
                            <w:r w:rsidRPr="00644A01">
                              <w:rPr>
                                <w:b/>
                                <w:bCs/>
                              </w:rPr>
                              <w:t>Hands</w:t>
                            </w:r>
                            <w:r w:rsidR="00783A8E" w:rsidRPr="00644A0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44A01">
                              <w:rPr>
                                <w:b/>
                                <w:bCs/>
                              </w:rPr>
                              <w:t>on experience in Agentic AI apps and building Reusable Agents</w:t>
                            </w:r>
                          </w:p>
                          <w:p w14:paraId="1A6C31BE" w14:textId="77777777" w:rsidR="00B70CC7" w:rsidRDefault="00B70CC7" w:rsidP="00B70CC7">
                            <w:pPr>
                              <w:pStyle w:val="ListBullet2"/>
                            </w:pPr>
                            <w:r>
                              <w:t>Consulting and working with executives and GM’s</w:t>
                            </w:r>
                          </w:p>
                          <w:p w14:paraId="221D3A9A" w14:textId="2EE5881C" w:rsidR="00F00D23" w:rsidRPr="00644A01" w:rsidRDefault="00644A01" w:rsidP="00F00D23">
                            <w:pPr>
                              <w:pStyle w:val="ListBullet2"/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 w:rsidRPr="00644A01">
                              <w:rPr>
                                <w:b/>
                                <w:bCs/>
                              </w:rPr>
                              <w:t>Gen AI / Agentic AI / Digital Modernization</w:t>
                            </w:r>
                          </w:p>
                          <w:p w14:paraId="33C99540" w14:textId="672FBAF5" w:rsidR="00644A01" w:rsidRDefault="00644A01" w:rsidP="00F00D23">
                            <w:pPr>
                              <w:pStyle w:val="ListBullet2"/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 w:rsidRPr="00644A01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Secure Code Champion</w:t>
                            </w:r>
                          </w:p>
                          <w:p w14:paraId="706D2C88" w14:textId="46D0AA0F" w:rsidR="007D6605" w:rsidRPr="002707F2" w:rsidRDefault="007D6605" w:rsidP="00F00D23">
                            <w:pPr>
                              <w:pStyle w:val="ListBullet2"/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Conflict Management in and around chapter of work.</w:t>
                            </w:r>
                          </w:p>
                          <w:p w14:paraId="60420809" w14:textId="235307C8" w:rsidR="002707F2" w:rsidRPr="00644A01" w:rsidRDefault="002707F2" w:rsidP="00F00D23">
                            <w:pPr>
                              <w:pStyle w:val="ListBullet2"/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Foster a culture of engineering and driving AIPE</w:t>
                            </w:r>
                          </w:p>
                          <w:p w14:paraId="5C8CA475" w14:textId="77777777" w:rsidR="00644A01" w:rsidRDefault="00644A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FDB2" id="_x0000_s1028" type="#_x0000_t202" style="position:absolute;left:0;text-align:left;margin-left:421.25pt;margin-top:201.45pt;width:165.2pt;height:22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" filled="f" stroked="f">
                <v:textbox>
                  <w:txbxContent>
                    <w:p w14:paraId="13578DE0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20EA8A37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FF1B251" w14:textId="4BC5DBB9" w:rsidR="00F00D23" w:rsidRPr="00644A01" w:rsidRDefault="00B70CC7" w:rsidP="00B70CC7">
                      <w:pPr>
                        <w:pStyle w:val="ListBullet2"/>
                        <w:rPr>
                          <w:b/>
                          <w:bCs/>
                        </w:rPr>
                      </w:pPr>
                      <w:r w:rsidRPr="00644A01">
                        <w:rPr>
                          <w:b/>
                          <w:bCs/>
                        </w:rPr>
                        <w:t>Hands</w:t>
                      </w:r>
                      <w:r w:rsidR="00783A8E" w:rsidRPr="00644A01">
                        <w:rPr>
                          <w:b/>
                          <w:bCs/>
                        </w:rPr>
                        <w:t xml:space="preserve"> </w:t>
                      </w:r>
                      <w:r w:rsidRPr="00644A01">
                        <w:rPr>
                          <w:b/>
                          <w:bCs/>
                        </w:rPr>
                        <w:t>on experience in Agentic AI apps and building Reusable Agents</w:t>
                      </w:r>
                    </w:p>
                    <w:p w14:paraId="1A6C31BE" w14:textId="77777777" w:rsidR="00B70CC7" w:rsidRDefault="00B70CC7" w:rsidP="00B70CC7">
                      <w:pPr>
                        <w:pStyle w:val="ListBullet2"/>
                      </w:pPr>
                      <w:r>
                        <w:t>Consulting and working with executives and GM’s</w:t>
                      </w:r>
                    </w:p>
                    <w:p w14:paraId="221D3A9A" w14:textId="2EE5881C" w:rsidR="00F00D23" w:rsidRPr="00644A01" w:rsidRDefault="00644A01" w:rsidP="00F00D23">
                      <w:pPr>
                        <w:pStyle w:val="ListBullet2"/>
                        <w:jc w:val="left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 w:rsidRPr="00644A01">
                        <w:rPr>
                          <w:b/>
                          <w:bCs/>
                        </w:rPr>
                        <w:t>Gen AI / Agentic AI / Digital Modernization</w:t>
                      </w:r>
                    </w:p>
                    <w:p w14:paraId="33C99540" w14:textId="672FBAF5" w:rsidR="00644A01" w:rsidRDefault="00644A01" w:rsidP="00F00D23">
                      <w:pPr>
                        <w:pStyle w:val="ListBullet2"/>
                        <w:jc w:val="left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 w:rsidRPr="00644A01">
                        <w:rPr>
                          <w:rFonts w:ascii="Source Sans Pro" w:hAnsi="Source Sans Pro"/>
                          <w:b/>
                          <w:bCs/>
                        </w:rPr>
                        <w:t>Secure Code Champion</w:t>
                      </w:r>
                    </w:p>
                    <w:p w14:paraId="706D2C88" w14:textId="46D0AA0F" w:rsidR="007D6605" w:rsidRPr="002707F2" w:rsidRDefault="007D6605" w:rsidP="00F00D23">
                      <w:pPr>
                        <w:pStyle w:val="ListBullet2"/>
                        <w:jc w:val="left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</w:rPr>
                        <w:t>Conflict Management in and around chapter of work.</w:t>
                      </w:r>
                    </w:p>
                    <w:p w14:paraId="60420809" w14:textId="235307C8" w:rsidR="002707F2" w:rsidRPr="00644A01" w:rsidRDefault="002707F2" w:rsidP="00F00D23">
                      <w:pPr>
                        <w:pStyle w:val="ListBullet2"/>
                        <w:jc w:val="left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Foster a culture of engineering and driving AIPE</w:t>
                      </w:r>
                    </w:p>
                    <w:p w14:paraId="5C8CA475" w14:textId="77777777" w:rsidR="00644A01" w:rsidRDefault="00644A01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6BA362D" wp14:editId="30BD1751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8F1A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&#13;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61345664" wp14:editId="1CC8FE92">
                <wp:simplePos x="0" y="0"/>
                <wp:positionH relativeFrom="page">
                  <wp:posOffset>5271770</wp:posOffset>
                </wp:positionH>
                <wp:positionV relativeFrom="page">
                  <wp:posOffset>7966075</wp:posOffset>
                </wp:positionV>
                <wp:extent cx="2221865" cy="15093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0290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14:paraId="45CF354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93B3B35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 xml:space="preserve">Course/Workshop </w:t>
                            </w:r>
                          </w:p>
                          <w:p w14:paraId="3FEF011D" w14:textId="3367C2DA" w:rsidR="00F00D23" w:rsidRPr="000B296B" w:rsidRDefault="00F85354" w:rsidP="00F85354">
                            <w:r>
                              <w:t>Executive Leadership program organized by CBA SPARK</w:t>
                            </w:r>
                          </w:p>
                          <w:p w14:paraId="2389B726" w14:textId="0C3A4412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5664" id="_x0000_s1029" type="#_x0000_t202" style="position:absolute;left:0;text-align:left;margin-left:415.1pt;margin-top:627.25pt;width:174.95pt;height:118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" filled="f" stroked="f">
                <v:textbox>
                  <w:txbxContent>
                    <w:p w14:paraId="6DE00290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14:paraId="45CF354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93B3B35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 xml:space="preserve">Course/Workshop </w:t>
                      </w:r>
                    </w:p>
                    <w:p w14:paraId="3FEF011D" w14:textId="3367C2DA" w:rsidR="00F00D23" w:rsidRPr="000B296B" w:rsidRDefault="00F85354" w:rsidP="00F85354">
                      <w:r>
                        <w:t>Executive Leadership program organized by CBA SPARK</w:t>
                      </w:r>
                    </w:p>
                    <w:p w14:paraId="2389B726" w14:textId="0C3A4412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36F3B700" wp14:editId="67A30C67">
                <wp:simplePos x="0" y="0"/>
                <wp:positionH relativeFrom="page">
                  <wp:posOffset>5271770</wp:posOffset>
                </wp:positionH>
                <wp:positionV relativeFrom="page">
                  <wp:posOffset>5505450</wp:posOffset>
                </wp:positionV>
                <wp:extent cx="2330450" cy="22078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220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DEEA" w14:textId="094A35AA" w:rsidR="00F00D23" w:rsidRDefault="00644A01" w:rsidP="000B296B">
                            <w:pPr>
                              <w:pStyle w:val="Heading1"/>
                            </w:pPr>
                            <w:r>
                              <w:t>Tech Skills</w:t>
                            </w:r>
                          </w:p>
                          <w:p w14:paraId="0DDB51F0" w14:textId="569001AB" w:rsidR="00644A01" w:rsidRPr="009B6128" w:rsidRDefault="00644A01" w:rsidP="00644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B6128">
                              <w:rPr>
                                <w:b/>
                                <w:bCs/>
                              </w:rPr>
                              <w:t>Pydantic</w:t>
                            </w:r>
                            <w:proofErr w:type="spellEnd"/>
                            <w:r w:rsidRPr="009B6128">
                              <w:rPr>
                                <w:b/>
                                <w:bCs/>
                              </w:rPr>
                              <w:t xml:space="preserve"> AI / Google ADK/ LLMs / Langgraph / ML OPS/</w:t>
                            </w:r>
                            <w:r w:rsidR="0072582B" w:rsidRPr="009B6128">
                              <w:rPr>
                                <w:b/>
                                <w:bCs/>
                              </w:rPr>
                              <w:t xml:space="preserve">A2A/MCP/ </w:t>
                            </w:r>
                            <w:proofErr w:type="spellStart"/>
                            <w:r w:rsidRPr="009B6128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72582B" w:rsidRPr="009B6128">
                              <w:rPr>
                                <w:b/>
                                <w:bCs/>
                              </w:rPr>
                              <w:t>ev</w:t>
                            </w:r>
                            <w:r w:rsidR="007D6605" w:rsidRPr="009B6128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72582B" w:rsidRPr="009B6128">
                              <w:rPr>
                                <w:b/>
                                <w:bCs/>
                              </w:rPr>
                              <w:t>ec</w:t>
                            </w:r>
                            <w:r w:rsidRPr="009B6128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72582B" w:rsidRPr="009B6128">
                              <w:rPr>
                                <w:b/>
                                <w:bCs/>
                              </w:rPr>
                              <w:t>ps</w:t>
                            </w:r>
                            <w:proofErr w:type="spellEnd"/>
                          </w:p>
                          <w:p w14:paraId="0D357804" w14:textId="205F94C7" w:rsidR="00644A01" w:rsidRPr="009B6128" w:rsidRDefault="00644A01" w:rsidP="00644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B6128">
                              <w:rPr>
                                <w:b/>
                                <w:bCs/>
                              </w:rPr>
                              <w:t>DORA specialist</w:t>
                            </w:r>
                          </w:p>
                          <w:p w14:paraId="41EFC681" w14:textId="5AF3EAC0" w:rsidR="00644A01" w:rsidRPr="009B6128" w:rsidRDefault="00644A01" w:rsidP="00644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B6128">
                              <w:rPr>
                                <w:b/>
                                <w:bCs/>
                              </w:rPr>
                              <w:t>AWS (Certified SA and Developer</w:t>
                            </w:r>
                            <w:r w:rsidR="009B6128" w:rsidRPr="009B6128">
                              <w:rPr>
                                <w:b/>
                                <w:bCs/>
                              </w:rPr>
                              <w:t xml:space="preserve"> and AI certified</w:t>
                            </w:r>
                            <w:r w:rsidRPr="009B612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38CBCB1" w14:textId="326AD465" w:rsidR="00644A01" w:rsidRDefault="00644A01" w:rsidP="005B5B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Nextjs / Python </w:t>
                            </w:r>
                            <w:proofErr w:type="gramStart"/>
                            <w:r>
                              <w:t>( Fast</w:t>
                            </w:r>
                            <w:proofErr w:type="gramEnd"/>
                            <w:r>
                              <w:t xml:space="preserve"> API) / GH Actions</w:t>
                            </w:r>
                          </w:p>
                          <w:p w14:paraId="38BCB9BF" w14:textId="221B2489" w:rsidR="005B5BAA" w:rsidRPr="00293D4D" w:rsidRDefault="005B5BAA" w:rsidP="005B5B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93D4D">
                              <w:rPr>
                                <w:b/>
                                <w:bCs/>
                              </w:rPr>
                              <w:t xml:space="preserve">REST API/ </w:t>
                            </w:r>
                            <w:proofErr w:type="spellStart"/>
                            <w:r w:rsidRPr="00293D4D">
                              <w:rPr>
                                <w:b/>
                                <w:bCs/>
                              </w:rPr>
                              <w:t>gRPC</w:t>
                            </w:r>
                            <w:proofErr w:type="spellEnd"/>
                            <w:r w:rsidRPr="00293D4D">
                              <w:rPr>
                                <w:b/>
                                <w:bCs/>
                              </w:rPr>
                              <w:t xml:space="preserve"> / </w:t>
                            </w:r>
                            <w:proofErr w:type="spellStart"/>
                            <w:r w:rsidRPr="00293D4D">
                              <w:rPr>
                                <w:b/>
                                <w:bCs/>
                              </w:rPr>
                              <w:t>GraphQL</w:t>
                            </w:r>
                            <w:proofErr w:type="spellEnd"/>
                          </w:p>
                          <w:p w14:paraId="25F99FF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4E7AF45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65A8B0B" w14:textId="77777777" w:rsidR="00F00D23" w:rsidRPr="000B296B" w:rsidRDefault="00F00D23" w:rsidP="000B296B"/>
                          <w:p w14:paraId="5A94DEB1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B700" id="_x0000_s1030" type="#_x0000_t202" style="position:absolute;left:0;text-align:left;margin-left:415.1pt;margin-top:433.5pt;width:183.5pt;height:173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" filled="f" stroked="f">
                <v:textbox>
                  <w:txbxContent>
                    <w:p w14:paraId="4D49DEEA" w14:textId="094A35AA" w:rsidR="00F00D23" w:rsidRDefault="00644A01" w:rsidP="000B296B">
                      <w:pPr>
                        <w:pStyle w:val="Heading1"/>
                      </w:pPr>
                      <w:r>
                        <w:t>Tech Skills</w:t>
                      </w:r>
                    </w:p>
                    <w:p w14:paraId="0DDB51F0" w14:textId="569001AB" w:rsidR="00644A01" w:rsidRPr="009B6128" w:rsidRDefault="00644A01" w:rsidP="00644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9B6128">
                        <w:rPr>
                          <w:b/>
                          <w:bCs/>
                        </w:rPr>
                        <w:t>Pydantic</w:t>
                      </w:r>
                      <w:proofErr w:type="spellEnd"/>
                      <w:r w:rsidRPr="009B6128">
                        <w:rPr>
                          <w:b/>
                          <w:bCs/>
                        </w:rPr>
                        <w:t xml:space="preserve"> AI / Google ADK/ LLMs / Langgraph / ML OPS/</w:t>
                      </w:r>
                      <w:r w:rsidR="0072582B" w:rsidRPr="009B6128">
                        <w:rPr>
                          <w:b/>
                          <w:bCs/>
                        </w:rPr>
                        <w:t xml:space="preserve">A2A/MCP/ </w:t>
                      </w:r>
                      <w:proofErr w:type="spellStart"/>
                      <w:r w:rsidRPr="009B6128">
                        <w:rPr>
                          <w:b/>
                          <w:bCs/>
                        </w:rPr>
                        <w:t>D</w:t>
                      </w:r>
                      <w:r w:rsidR="0072582B" w:rsidRPr="009B6128">
                        <w:rPr>
                          <w:b/>
                          <w:bCs/>
                        </w:rPr>
                        <w:t>ev</w:t>
                      </w:r>
                      <w:r w:rsidR="007D6605" w:rsidRPr="009B6128">
                        <w:rPr>
                          <w:b/>
                          <w:bCs/>
                        </w:rPr>
                        <w:t>S</w:t>
                      </w:r>
                      <w:r w:rsidR="0072582B" w:rsidRPr="009B6128">
                        <w:rPr>
                          <w:b/>
                          <w:bCs/>
                        </w:rPr>
                        <w:t>ec</w:t>
                      </w:r>
                      <w:r w:rsidRPr="009B6128">
                        <w:rPr>
                          <w:b/>
                          <w:bCs/>
                        </w:rPr>
                        <w:t>O</w:t>
                      </w:r>
                      <w:r w:rsidR="0072582B" w:rsidRPr="009B6128">
                        <w:rPr>
                          <w:b/>
                          <w:bCs/>
                        </w:rPr>
                        <w:t>ps</w:t>
                      </w:r>
                      <w:proofErr w:type="spellEnd"/>
                    </w:p>
                    <w:p w14:paraId="0D357804" w14:textId="205F94C7" w:rsidR="00644A01" w:rsidRPr="009B6128" w:rsidRDefault="00644A01" w:rsidP="00644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9B6128">
                        <w:rPr>
                          <w:b/>
                          <w:bCs/>
                        </w:rPr>
                        <w:t>DORA specialist</w:t>
                      </w:r>
                    </w:p>
                    <w:p w14:paraId="41EFC681" w14:textId="5AF3EAC0" w:rsidR="00644A01" w:rsidRPr="009B6128" w:rsidRDefault="00644A01" w:rsidP="00644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9B6128">
                        <w:rPr>
                          <w:b/>
                          <w:bCs/>
                        </w:rPr>
                        <w:t>AWS (Certified SA and Developer</w:t>
                      </w:r>
                      <w:r w:rsidR="009B6128" w:rsidRPr="009B6128">
                        <w:rPr>
                          <w:b/>
                          <w:bCs/>
                        </w:rPr>
                        <w:t xml:space="preserve"> and AI certified</w:t>
                      </w:r>
                      <w:r w:rsidRPr="009B6128">
                        <w:rPr>
                          <w:b/>
                          <w:bCs/>
                        </w:rPr>
                        <w:t>)</w:t>
                      </w:r>
                    </w:p>
                    <w:p w14:paraId="738CBCB1" w14:textId="326AD465" w:rsidR="00644A01" w:rsidRDefault="00644A01" w:rsidP="005B5BA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Nextjs / Python </w:t>
                      </w:r>
                      <w:proofErr w:type="gramStart"/>
                      <w:r>
                        <w:t>( Fast</w:t>
                      </w:r>
                      <w:proofErr w:type="gramEnd"/>
                      <w:r>
                        <w:t xml:space="preserve"> API) / GH Actions</w:t>
                      </w:r>
                    </w:p>
                    <w:p w14:paraId="38BCB9BF" w14:textId="221B2489" w:rsidR="005B5BAA" w:rsidRPr="00293D4D" w:rsidRDefault="005B5BAA" w:rsidP="005B5B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293D4D">
                        <w:rPr>
                          <w:b/>
                          <w:bCs/>
                        </w:rPr>
                        <w:t xml:space="preserve">REST API/ </w:t>
                      </w:r>
                      <w:proofErr w:type="spellStart"/>
                      <w:r w:rsidRPr="00293D4D">
                        <w:rPr>
                          <w:b/>
                          <w:bCs/>
                        </w:rPr>
                        <w:t>gRPC</w:t>
                      </w:r>
                      <w:proofErr w:type="spellEnd"/>
                      <w:r w:rsidRPr="00293D4D">
                        <w:rPr>
                          <w:b/>
                          <w:bCs/>
                        </w:rPr>
                        <w:t xml:space="preserve"> / </w:t>
                      </w:r>
                      <w:proofErr w:type="spellStart"/>
                      <w:r w:rsidRPr="00293D4D">
                        <w:rPr>
                          <w:b/>
                          <w:bCs/>
                        </w:rPr>
                        <w:t>GraphQL</w:t>
                      </w:r>
                      <w:proofErr w:type="spellEnd"/>
                    </w:p>
                    <w:p w14:paraId="25F99FF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4E7AF45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65A8B0B" w14:textId="77777777" w:rsidR="00F00D23" w:rsidRPr="000B296B" w:rsidRDefault="00F00D23" w:rsidP="000B296B"/>
                    <w:p w14:paraId="5A94DEB1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A1465">
        <w:t>Cba</w:t>
      </w:r>
      <w:r w:rsidR="006A4CFE">
        <w:t xml:space="preserve"> </w:t>
      </w:r>
      <w:r w:rsidR="000A1465">
        <w:t>GitHub</w:t>
      </w:r>
      <w:r w:rsidR="006A4CFE">
        <w:t xml:space="preserve"> </w:t>
      </w:r>
      <w:r w:rsidR="000A1465">
        <w:t>p</w:t>
      </w:r>
      <w:r w:rsidR="006A4CFE">
        <w:t xml:space="preserve">rojects: </w:t>
      </w:r>
      <w:hyperlink r:id="rId25" w:history="1">
        <w:r w:rsidR="006A4CFE" w:rsidRPr="00C91410">
          <w:rPr>
            <w:rStyle w:val="Hyperlink"/>
          </w:rPr>
          <w:t>https://github.com/Ma</w:t>
        </w:r>
        <w:r w:rsidR="006A4CFE" w:rsidRPr="00C91410">
          <w:rPr>
            <w:rStyle w:val="Hyperlink"/>
          </w:rPr>
          <w:t>n</w:t>
        </w:r>
        <w:r w:rsidR="006A4CFE" w:rsidRPr="00C91410">
          <w:rPr>
            <w:rStyle w:val="Hyperlink"/>
          </w:rPr>
          <w:t>ish-Mitra_cba</w:t>
        </w:r>
      </w:hyperlink>
    </w:p>
    <w:p w14:paraId="1BCFFECC" w14:textId="013BBBDE" w:rsidR="006A4CFE" w:rsidRPr="00307FD9" w:rsidRDefault="000A1465" w:rsidP="0071059B">
      <w:r>
        <w:t>GitHub</w:t>
      </w:r>
      <w:r w:rsidR="006A4CFE">
        <w:t xml:space="preserve"> projects for </w:t>
      </w:r>
      <w:r>
        <w:t>Nonprofits</w:t>
      </w:r>
      <w:r w:rsidR="006A4CFE">
        <w:t xml:space="preserve">: </w:t>
      </w:r>
      <w:hyperlink r:id="rId26" w:history="1">
        <w:r w:rsidR="006A4CFE" w:rsidRPr="00C91410">
          <w:rPr>
            <w:rStyle w:val="Hyperlink"/>
          </w:rPr>
          <w:t>https://github.com/manishmitra0</w:t>
        </w:r>
        <w:r w:rsidR="006A4CFE" w:rsidRPr="00C91410">
          <w:rPr>
            <w:rStyle w:val="Hyperlink"/>
          </w:rPr>
          <w:t>1</w:t>
        </w:r>
        <w:r w:rsidR="006A4CFE" w:rsidRPr="00C91410">
          <w:rPr>
            <w:rStyle w:val="Hyperlink"/>
          </w:rPr>
          <w:t>7?tab=repositories</w:t>
        </w:r>
      </w:hyperlink>
    </w:p>
    <w:p w14:paraId="1103665C" w14:textId="77777777" w:rsidR="00F00D23" w:rsidRDefault="00F00D23" w:rsidP="00F00D23"/>
    <w:p w14:paraId="4A7A9AC8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3A811A48" w14:textId="420C3753" w:rsidR="0071059B" w:rsidRDefault="00977E81" w:rsidP="00977E81">
      <w:pPr>
        <w:rPr>
          <w:rFonts w:ascii="Source Sans Pro" w:hAnsi="Source Sans Pro"/>
          <w:color w:val="747474"/>
        </w:rPr>
      </w:pPr>
      <w:r w:rsidRPr="00977E81">
        <w:rPr>
          <w:rFonts w:ascii="Source Sans Pro" w:hAnsi="Source Sans Pro"/>
          <w:color w:val="747474"/>
        </w:rPr>
        <w:t>A dedicated leader focused on developing reusable AI agents and agentic AI capabilities, contributing to the modernization of banking and enhancing human experiences</w:t>
      </w:r>
      <w:r w:rsidR="007853DC">
        <w:rPr>
          <w:rFonts w:ascii="Source Sans Pro" w:hAnsi="Source Sans Pro"/>
          <w:color w:val="747474"/>
        </w:rPr>
        <w:t xml:space="preserve"> for close to 20 years!</w:t>
      </w:r>
    </w:p>
    <w:p w14:paraId="220198F5" w14:textId="73A524BC" w:rsidR="00811B99" w:rsidRDefault="00811B99" w:rsidP="00811B99">
      <w:pPr>
        <w:tabs>
          <w:tab w:val="left" w:pos="220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1" layoutInCell="1" allowOverlap="1" wp14:anchorId="46794810" wp14:editId="4033F519">
                <wp:simplePos x="0" y="0"/>
                <wp:positionH relativeFrom="page">
                  <wp:posOffset>359410</wp:posOffset>
                </wp:positionH>
                <wp:positionV relativeFrom="page">
                  <wp:posOffset>330200</wp:posOffset>
                </wp:positionV>
                <wp:extent cx="7182485" cy="7207885"/>
                <wp:effectExtent l="0" t="0" r="0" b="0"/>
                <wp:wrapSquare wrapText="bothSides"/>
                <wp:docPr id="86277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85" cy="720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B3EA" w14:textId="77777777" w:rsidR="00811B99" w:rsidRPr="00AE3DA9" w:rsidRDefault="00811B99" w:rsidP="00811B99">
                            <w:pPr>
                              <w:pStyle w:val="Smallspace"/>
                            </w:pPr>
                          </w:p>
                          <w:p w14:paraId="0F1BEE07" w14:textId="6B1E2400" w:rsidR="00811B99" w:rsidRPr="00DB7C3E" w:rsidRDefault="00811B99" w:rsidP="00811B99">
                            <w:pPr>
                              <w:pStyle w:val="Heading2"/>
                            </w:pPr>
                            <w:r>
                              <w:t xml:space="preserve">Engineering Manager </w:t>
                            </w:r>
                            <w:r w:rsidR="00C774F8">
                              <w:t>– National Australia Bank</w:t>
                            </w:r>
                          </w:p>
                          <w:p w14:paraId="3D874A1A" w14:textId="47FEDEE7" w:rsidR="00811B99" w:rsidRPr="0065772F" w:rsidRDefault="004A2ABC" w:rsidP="00811B99">
                            <w:pPr>
                              <w:pStyle w:val="Heading3"/>
                            </w:pPr>
                            <w:r w:rsidRPr="004A2ABC">
                              <w:rPr>
                                <w:b/>
                                <w:bCs/>
                              </w:rPr>
                              <w:t xml:space="preserve">Business Banking and </w:t>
                            </w:r>
                            <w:r w:rsidR="00FB3889" w:rsidRPr="004A2ABC">
                              <w:rPr>
                                <w:b/>
                                <w:bCs/>
                              </w:rPr>
                              <w:t>Nab Data Lake</w:t>
                            </w:r>
                            <w:r w:rsidR="00811B99" w:rsidRPr="0065772F">
                              <w:t xml:space="preserve">, </w:t>
                            </w:r>
                            <w:r w:rsidR="00811B99">
                              <w:t>Melbourne / Sydney</w:t>
                            </w:r>
                            <w:r w:rsidR="00811B99" w:rsidRPr="0065772F">
                              <w:t xml:space="preserve"> | </w:t>
                            </w:r>
                            <w:r w:rsidR="00D72929">
                              <w:t>Mar 2018 –</w:t>
                            </w:r>
                            <w:r w:rsidR="00811B99" w:rsidRPr="0065772F">
                              <w:t xml:space="preserve"> </w:t>
                            </w:r>
                            <w:r w:rsidR="00D72929">
                              <w:t>Apr 2021</w:t>
                            </w:r>
                          </w:p>
                          <w:p w14:paraId="09AA659D" w14:textId="77777777" w:rsidR="00110BD8" w:rsidRPr="00110BD8" w:rsidRDefault="00110BD8" w:rsidP="00110BD8">
                            <w:pPr>
                              <w:pStyle w:val="ListBullet"/>
                              <w:numPr>
                                <w:ilvl w:val="0"/>
                                <w:numId w:val="11"/>
                              </w:numPr>
                              <w:rPr>
                                <w:lang w:val="en-AU"/>
                              </w:rPr>
                            </w:pPr>
                            <w:r w:rsidRPr="00110BD8">
                              <w:rPr>
                                <w:lang w:val="en-AU"/>
                              </w:rPr>
                              <w:t>Built and managed the foundations of the AWS Business Banking Engineering Labs 27.</w:t>
                            </w:r>
                          </w:p>
                          <w:p w14:paraId="6908F8FF" w14:textId="77777777" w:rsidR="00110BD8" w:rsidRPr="00110BD8" w:rsidRDefault="00110BD8" w:rsidP="00110BD8">
                            <w:pPr>
                              <w:pStyle w:val="ListBullet"/>
                              <w:numPr>
                                <w:ilvl w:val="0"/>
                                <w:numId w:val="11"/>
                              </w:numPr>
                              <w:rPr>
                                <w:lang w:val="en-AU"/>
                              </w:rPr>
                            </w:pPr>
                            <w:r w:rsidRPr="00110BD8">
                              <w:rPr>
                                <w:lang w:val="en-AU"/>
                              </w:rPr>
                              <w:t>Liaised and worked with different stakeholders to build and deploy solutions on AWS using Terraform and CDK 28.</w:t>
                            </w:r>
                          </w:p>
                          <w:p w14:paraId="18453AFC" w14:textId="77777777" w:rsidR="00110BD8" w:rsidRPr="00110BD8" w:rsidRDefault="00110BD8" w:rsidP="00110BD8">
                            <w:pPr>
                              <w:pStyle w:val="ListBullet"/>
                              <w:numPr>
                                <w:ilvl w:val="0"/>
                                <w:numId w:val="11"/>
                              </w:numPr>
                              <w:rPr>
                                <w:lang w:val="en-AU"/>
                              </w:rPr>
                            </w:pPr>
                            <w:r w:rsidRPr="00110BD8">
                              <w:rPr>
                                <w:lang w:val="en-AU"/>
                              </w:rPr>
                              <w:t>Built the QE platform for Business Banking (especially on Data Lake and API modernization and cloud platform) 29.</w:t>
                            </w:r>
                          </w:p>
                          <w:p w14:paraId="32F4A20D" w14:textId="77777777" w:rsidR="00110BD8" w:rsidRPr="00110BD8" w:rsidRDefault="00110BD8" w:rsidP="00110BD8">
                            <w:pPr>
                              <w:pStyle w:val="ListBullet"/>
                              <w:numPr>
                                <w:ilvl w:val="0"/>
                                <w:numId w:val="11"/>
                              </w:numPr>
                              <w:rPr>
                                <w:lang w:val="en-AU"/>
                              </w:rPr>
                            </w:pPr>
                            <w:r w:rsidRPr="00110BD8">
                              <w:rPr>
                                <w:lang w:val="en-AU"/>
                              </w:rPr>
                              <w:t>Managed stakeholders across various groups and divisions of the bank 30.</w:t>
                            </w:r>
                          </w:p>
                          <w:p w14:paraId="558BE797" w14:textId="77777777" w:rsidR="000706FE" w:rsidRPr="000B296B" w:rsidRDefault="000706FE" w:rsidP="000706F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14:paraId="45C339A7" w14:textId="7F8E2F74" w:rsidR="00B72B36" w:rsidRPr="00DB7C3E" w:rsidRDefault="00B72B36" w:rsidP="00B72B36">
                            <w:pPr>
                              <w:pStyle w:val="Heading2"/>
                            </w:pPr>
                            <w:r>
                              <w:t>Various Roles at AIA / Deloitte /</w:t>
                            </w:r>
                            <w:r w:rsidR="006E1B76">
                              <w:t xml:space="preserve"> </w:t>
                            </w:r>
                            <w:r>
                              <w:t>United health Group and Oracle.</w:t>
                            </w:r>
                            <w:r w:rsidR="000706FE">
                              <w:t xml:space="preserve"> ( from June 2007 India / US)</w:t>
                            </w:r>
                          </w:p>
                          <w:p w14:paraId="23B49CD7" w14:textId="77777777" w:rsidR="003A723E" w:rsidRPr="003A723E" w:rsidRDefault="003A723E" w:rsidP="003A723E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3A723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Worked and grew across all aspects of software engineering (Build to Deploy) 31.</w:t>
                            </w:r>
                          </w:p>
                          <w:p w14:paraId="62F1987B" w14:textId="77777777" w:rsidR="003A723E" w:rsidRPr="003A723E" w:rsidRDefault="003A723E" w:rsidP="003A723E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3A723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Managed stakeholders and resolved conflicts within the team 32.</w:t>
                            </w:r>
                          </w:p>
                          <w:p w14:paraId="69737F3F" w14:textId="198E7FB1" w:rsidR="003A723E" w:rsidRPr="003A723E" w:rsidRDefault="003A723E" w:rsidP="003A723E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position w:val="9"/>
                                <w:szCs w:val="22"/>
                                <w:lang w:val="en-AU"/>
                              </w:rPr>
                            </w:pPr>
                            <w:r w:rsidRPr="003A723E">
                              <w:rPr>
                                <w:position w:val="9"/>
                                <w:szCs w:val="22"/>
                                <w:lang w:val="en-AU"/>
                              </w:rPr>
                              <w:t>Worked with many clients to build and deliver value to customers and the company's succes</w:t>
                            </w:r>
                            <w:r>
                              <w:rPr>
                                <w:position w:val="9"/>
                                <w:szCs w:val="22"/>
                                <w:lang w:val="en-AU"/>
                              </w:rPr>
                              <w:t>s</w:t>
                            </w:r>
                          </w:p>
                          <w:p w14:paraId="0AC514FF" w14:textId="77777777" w:rsidR="00B72B36" w:rsidRPr="0065772F" w:rsidRDefault="00B72B36" w:rsidP="00811B99"/>
                          <w:p w14:paraId="19E97B2F" w14:textId="6D655943" w:rsidR="00811B99" w:rsidRPr="0065772F" w:rsidRDefault="00F60141" w:rsidP="00811B99">
                            <w:r w:rsidRPr="00F60141">
                              <w:t>I have done my best to cover my experiences and achievements in this document. I would be more than happy to discuss and share more details from my experiences.</w:t>
                            </w:r>
                            <w:r>
                              <w:t xml:space="preserve"> </w:t>
                            </w:r>
                            <w:r>
                              <w:t xml:space="preserve">( Like I didn’t specify the patents which I hold </w:t>
                            </w:r>
                            <w:r>
                              <w:sym w:font="Wingdings" w:char="F04A"/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4810" id="_x0000_s1031" type="#_x0000_t202" style="position:absolute;left:0;text-align:left;margin-left:28.3pt;margin-top:26pt;width:565.55pt;height:56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" filled="f" stroked="f">
                <v:textbox>
                  <w:txbxContent>
                    <w:p w14:paraId="59EDB3EA" w14:textId="77777777" w:rsidR="00811B99" w:rsidRPr="00AE3DA9" w:rsidRDefault="00811B99" w:rsidP="00811B99">
                      <w:pPr>
                        <w:pStyle w:val="Smallspace"/>
                      </w:pPr>
                    </w:p>
                    <w:p w14:paraId="0F1BEE07" w14:textId="6B1E2400" w:rsidR="00811B99" w:rsidRPr="00DB7C3E" w:rsidRDefault="00811B99" w:rsidP="00811B99">
                      <w:pPr>
                        <w:pStyle w:val="Heading2"/>
                      </w:pPr>
                      <w:r>
                        <w:t xml:space="preserve">Engineering Manager </w:t>
                      </w:r>
                      <w:r w:rsidR="00C774F8">
                        <w:t>– National Australia Bank</w:t>
                      </w:r>
                    </w:p>
                    <w:p w14:paraId="3D874A1A" w14:textId="47FEDEE7" w:rsidR="00811B99" w:rsidRPr="0065772F" w:rsidRDefault="004A2ABC" w:rsidP="00811B99">
                      <w:pPr>
                        <w:pStyle w:val="Heading3"/>
                      </w:pPr>
                      <w:r w:rsidRPr="004A2ABC">
                        <w:rPr>
                          <w:b/>
                          <w:bCs/>
                        </w:rPr>
                        <w:t xml:space="preserve">Business Banking and </w:t>
                      </w:r>
                      <w:r w:rsidR="00FB3889" w:rsidRPr="004A2ABC">
                        <w:rPr>
                          <w:b/>
                          <w:bCs/>
                        </w:rPr>
                        <w:t>Nab Data Lake</w:t>
                      </w:r>
                      <w:r w:rsidR="00811B99" w:rsidRPr="0065772F">
                        <w:t xml:space="preserve">, </w:t>
                      </w:r>
                      <w:r w:rsidR="00811B99">
                        <w:t>Melbourne / Sydney</w:t>
                      </w:r>
                      <w:r w:rsidR="00811B99" w:rsidRPr="0065772F">
                        <w:t xml:space="preserve"> | </w:t>
                      </w:r>
                      <w:r w:rsidR="00D72929">
                        <w:t>Mar 2018 –</w:t>
                      </w:r>
                      <w:r w:rsidR="00811B99" w:rsidRPr="0065772F">
                        <w:t xml:space="preserve"> </w:t>
                      </w:r>
                      <w:r w:rsidR="00D72929">
                        <w:t>Apr 2021</w:t>
                      </w:r>
                    </w:p>
                    <w:p w14:paraId="09AA659D" w14:textId="77777777" w:rsidR="00110BD8" w:rsidRPr="00110BD8" w:rsidRDefault="00110BD8" w:rsidP="00110BD8">
                      <w:pPr>
                        <w:pStyle w:val="ListBullet"/>
                        <w:numPr>
                          <w:ilvl w:val="0"/>
                          <w:numId w:val="11"/>
                        </w:numPr>
                        <w:rPr>
                          <w:lang w:val="en-AU"/>
                        </w:rPr>
                      </w:pPr>
                      <w:r w:rsidRPr="00110BD8">
                        <w:rPr>
                          <w:lang w:val="en-AU"/>
                        </w:rPr>
                        <w:t>Built and managed the foundations of the AWS Business Banking Engineering Labs 27.</w:t>
                      </w:r>
                    </w:p>
                    <w:p w14:paraId="6908F8FF" w14:textId="77777777" w:rsidR="00110BD8" w:rsidRPr="00110BD8" w:rsidRDefault="00110BD8" w:rsidP="00110BD8">
                      <w:pPr>
                        <w:pStyle w:val="ListBullet"/>
                        <w:numPr>
                          <w:ilvl w:val="0"/>
                          <w:numId w:val="11"/>
                        </w:numPr>
                        <w:rPr>
                          <w:lang w:val="en-AU"/>
                        </w:rPr>
                      </w:pPr>
                      <w:r w:rsidRPr="00110BD8">
                        <w:rPr>
                          <w:lang w:val="en-AU"/>
                        </w:rPr>
                        <w:t>Liaised and worked with different stakeholders to build and deploy solutions on AWS using Terraform and CDK 28.</w:t>
                      </w:r>
                    </w:p>
                    <w:p w14:paraId="18453AFC" w14:textId="77777777" w:rsidR="00110BD8" w:rsidRPr="00110BD8" w:rsidRDefault="00110BD8" w:rsidP="00110BD8">
                      <w:pPr>
                        <w:pStyle w:val="ListBullet"/>
                        <w:numPr>
                          <w:ilvl w:val="0"/>
                          <w:numId w:val="11"/>
                        </w:numPr>
                        <w:rPr>
                          <w:lang w:val="en-AU"/>
                        </w:rPr>
                      </w:pPr>
                      <w:r w:rsidRPr="00110BD8">
                        <w:rPr>
                          <w:lang w:val="en-AU"/>
                        </w:rPr>
                        <w:t>Built the QE platform for Business Banking (especially on Data Lake and API modernization and cloud platform) 29.</w:t>
                      </w:r>
                    </w:p>
                    <w:p w14:paraId="32F4A20D" w14:textId="77777777" w:rsidR="00110BD8" w:rsidRPr="00110BD8" w:rsidRDefault="00110BD8" w:rsidP="00110BD8">
                      <w:pPr>
                        <w:pStyle w:val="ListBullet"/>
                        <w:numPr>
                          <w:ilvl w:val="0"/>
                          <w:numId w:val="11"/>
                        </w:numPr>
                        <w:rPr>
                          <w:lang w:val="en-AU"/>
                        </w:rPr>
                      </w:pPr>
                      <w:r w:rsidRPr="00110BD8">
                        <w:rPr>
                          <w:lang w:val="en-AU"/>
                        </w:rPr>
                        <w:t>Managed stakeholders across various groups and divisions of the bank 30.</w:t>
                      </w:r>
                    </w:p>
                    <w:p w14:paraId="558BE797" w14:textId="77777777" w:rsidR="000706FE" w:rsidRPr="000B296B" w:rsidRDefault="000706FE" w:rsidP="000706F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14:paraId="45C339A7" w14:textId="7F8E2F74" w:rsidR="00B72B36" w:rsidRPr="00DB7C3E" w:rsidRDefault="00B72B36" w:rsidP="00B72B36">
                      <w:pPr>
                        <w:pStyle w:val="Heading2"/>
                      </w:pPr>
                      <w:r>
                        <w:t>Various Roles at AIA / Deloitte /</w:t>
                      </w:r>
                      <w:r w:rsidR="006E1B76">
                        <w:t xml:space="preserve"> </w:t>
                      </w:r>
                      <w:r>
                        <w:t>United health Group and Oracle.</w:t>
                      </w:r>
                      <w:r w:rsidR="000706FE">
                        <w:t xml:space="preserve"> ( from June 2007 India / US)</w:t>
                      </w:r>
                    </w:p>
                    <w:p w14:paraId="23B49CD7" w14:textId="77777777" w:rsidR="003A723E" w:rsidRPr="003A723E" w:rsidRDefault="003A723E" w:rsidP="003A723E">
                      <w:pPr>
                        <w:numPr>
                          <w:ilvl w:val="0"/>
                          <w:numId w:val="10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3A723E">
                        <w:rPr>
                          <w:position w:val="9"/>
                          <w:szCs w:val="22"/>
                          <w:lang w:val="en-AU"/>
                        </w:rPr>
                        <w:t>Worked and grew across all aspects of software engineering (Build to Deploy) 31.</w:t>
                      </w:r>
                    </w:p>
                    <w:p w14:paraId="62F1987B" w14:textId="77777777" w:rsidR="003A723E" w:rsidRPr="003A723E" w:rsidRDefault="003A723E" w:rsidP="003A723E">
                      <w:pPr>
                        <w:numPr>
                          <w:ilvl w:val="0"/>
                          <w:numId w:val="10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3A723E">
                        <w:rPr>
                          <w:position w:val="9"/>
                          <w:szCs w:val="22"/>
                          <w:lang w:val="en-AU"/>
                        </w:rPr>
                        <w:t>Managed stakeholders and resolved conflicts within the team 32.</w:t>
                      </w:r>
                    </w:p>
                    <w:p w14:paraId="69737F3F" w14:textId="198E7FB1" w:rsidR="003A723E" w:rsidRPr="003A723E" w:rsidRDefault="003A723E" w:rsidP="003A723E">
                      <w:pPr>
                        <w:numPr>
                          <w:ilvl w:val="0"/>
                          <w:numId w:val="10"/>
                        </w:numPr>
                        <w:rPr>
                          <w:position w:val="9"/>
                          <w:szCs w:val="22"/>
                          <w:lang w:val="en-AU"/>
                        </w:rPr>
                      </w:pPr>
                      <w:r w:rsidRPr="003A723E">
                        <w:rPr>
                          <w:position w:val="9"/>
                          <w:szCs w:val="22"/>
                          <w:lang w:val="en-AU"/>
                        </w:rPr>
                        <w:t>Worked with many clients to build and deliver value to customers and the company's succes</w:t>
                      </w:r>
                      <w:r>
                        <w:rPr>
                          <w:position w:val="9"/>
                          <w:szCs w:val="22"/>
                          <w:lang w:val="en-AU"/>
                        </w:rPr>
                        <w:t>s</w:t>
                      </w:r>
                    </w:p>
                    <w:p w14:paraId="0AC514FF" w14:textId="77777777" w:rsidR="00B72B36" w:rsidRPr="0065772F" w:rsidRDefault="00B72B36" w:rsidP="00811B99"/>
                    <w:p w14:paraId="19E97B2F" w14:textId="6D655943" w:rsidR="00811B99" w:rsidRPr="0065772F" w:rsidRDefault="00F60141" w:rsidP="00811B99">
                      <w:r w:rsidRPr="00F60141">
                        <w:t>I have done my best to cover my experiences and achievements in this document. I would be more than happy to discuss and share more details from my experiences.</w:t>
                      </w:r>
                      <w:r>
                        <w:t xml:space="preserve"> </w:t>
                      </w:r>
                      <w:r>
                        <w:t xml:space="preserve">( Like I didn’t specify the patents which I hold </w:t>
                      </w:r>
                      <w:r>
                        <w:sym w:font="Wingdings" w:char="F04A"/>
                      </w:r>
                      <w:r>
                        <w:t>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sectPr w:rsidR="00811B99" w:rsidSect="0071059B">
      <w:footerReference w:type="even" r:id="rId27"/>
      <w:footerReference w:type="default" r:id="rId28"/>
      <w:footerReference w:type="first" r:id="rId29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9C4CD" w14:textId="77777777" w:rsidR="003D5BE8" w:rsidRDefault="003D5BE8" w:rsidP="006A4CFE">
      <w:r>
        <w:separator/>
      </w:r>
    </w:p>
  </w:endnote>
  <w:endnote w:type="continuationSeparator" w:id="0">
    <w:p w14:paraId="6A4F69BD" w14:textId="77777777" w:rsidR="003D5BE8" w:rsidRDefault="003D5BE8" w:rsidP="006A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1E000" w14:textId="4FCB089A" w:rsidR="006A4CFE" w:rsidRDefault="006A4C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15D14A" wp14:editId="442139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7495" cy="348615"/>
              <wp:effectExtent l="0" t="0" r="1905" b="0"/>
              <wp:wrapNone/>
              <wp:docPr id="1737318036" name="Text Box 2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7A45C" w14:textId="0E193CA9" w:rsidR="006A4CFE" w:rsidRPr="006A4CFE" w:rsidRDefault="006A4CFE" w:rsidP="006A4C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A4C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5D14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 " style="position:absolute;left:0;text-align:left;margin-left:0;margin-top:0;width:21.85pt;height:27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6767A45C" w14:textId="0E193CA9" w:rsidR="006A4CFE" w:rsidRPr="006A4CFE" w:rsidRDefault="006A4CFE" w:rsidP="006A4C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A4CF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93D39" w14:textId="769F5BCC" w:rsidR="006A4CFE" w:rsidRDefault="006A4C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91AAFA" wp14:editId="71F1FE9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77495" cy="348615"/>
              <wp:effectExtent l="0" t="0" r="1905" b="0"/>
              <wp:wrapNone/>
              <wp:docPr id="78271413" name="Text Box 3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704C52" w14:textId="522CB7AF" w:rsidR="006A4CFE" w:rsidRPr="006A4CFE" w:rsidRDefault="006A4CFE" w:rsidP="006A4C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A4C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1AA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alt=" " style="position:absolute;left:0;text-align:left;margin-left:0;margin-top:0;width:21.85pt;height:27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3F704C52" w14:textId="522CB7AF" w:rsidR="006A4CFE" w:rsidRPr="006A4CFE" w:rsidRDefault="006A4CFE" w:rsidP="006A4C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A4CF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1241" w14:textId="255E20A8" w:rsidR="006A4CFE" w:rsidRDefault="006A4C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1787ED" wp14:editId="136571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7495" cy="348615"/>
              <wp:effectExtent l="0" t="0" r="1905" b="0"/>
              <wp:wrapNone/>
              <wp:docPr id="1521473604" name="Text Box 1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15237" w14:textId="10ABD070" w:rsidR="006A4CFE" w:rsidRPr="006A4CFE" w:rsidRDefault="006A4CFE" w:rsidP="006A4C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A4C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787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alt=" " style="position:absolute;left:0;text-align:left;margin-left:0;margin-top:0;width:21.85pt;height:27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3FB15237" w14:textId="10ABD070" w:rsidR="006A4CFE" w:rsidRPr="006A4CFE" w:rsidRDefault="006A4CFE" w:rsidP="006A4C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A4CF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546A1" w14:textId="77777777" w:rsidR="003D5BE8" w:rsidRDefault="003D5BE8" w:rsidP="006A4CFE">
      <w:r>
        <w:separator/>
      </w:r>
    </w:p>
  </w:footnote>
  <w:footnote w:type="continuationSeparator" w:id="0">
    <w:p w14:paraId="67FA44E1" w14:textId="77777777" w:rsidR="003D5BE8" w:rsidRDefault="003D5BE8" w:rsidP="006A4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9201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D383F"/>
    <w:multiLevelType w:val="multilevel"/>
    <w:tmpl w:val="EA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5905"/>
    <w:multiLevelType w:val="multilevel"/>
    <w:tmpl w:val="972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86B39"/>
    <w:multiLevelType w:val="multilevel"/>
    <w:tmpl w:val="8FD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71723"/>
    <w:multiLevelType w:val="multilevel"/>
    <w:tmpl w:val="776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B6AE2"/>
    <w:multiLevelType w:val="hybridMultilevel"/>
    <w:tmpl w:val="36920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12AC"/>
    <w:multiLevelType w:val="multilevel"/>
    <w:tmpl w:val="FF2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8914">
    <w:abstractNumId w:val="4"/>
  </w:num>
  <w:num w:numId="2" w16cid:durableId="505023288">
    <w:abstractNumId w:val="8"/>
  </w:num>
  <w:num w:numId="3" w16cid:durableId="313024574">
    <w:abstractNumId w:val="9"/>
  </w:num>
  <w:num w:numId="4" w16cid:durableId="1052733521">
    <w:abstractNumId w:val="1"/>
  </w:num>
  <w:num w:numId="5" w16cid:durableId="1824347043">
    <w:abstractNumId w:val="0"/>
  </w:num>
  <w:num w:numId="6" w16cid:durableId="1348867824">
    <w:abstractNumId w:val="7"/>
  </w:num>
  <w:num w:numId="7" w16cid:durableId="47580316">
    <w:abstractNumId w:val="10"/>
  </w:num>
  <w:num w:numId="8" w16cid:durableId="2078045828">
    <w:abstractNumId w:val="3"/>
  </w:num>
  <w:num w:numId="9" w16cid:durableId="480855493">
    <w:abstractNumId w:val="5"/>
  </w:num>
  <w:num w:numId="10" w16cid:durableId="922450873">
    <w:abstractNumId w:val="2"/>
  </w:num>
  <w:num w:numId="11" w16cid:durableId="550194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E"/>
    <w:rsid w:val="00036F36"/>
    <w:rsid w:val="000429E8"/>
    <w:rsid w:val="00051502"/>
    <w:rsid w:val="000706FE"/>
    <w:rsid w:val="000A1465"/>
    <w:rsid w:val="000B296B"/>
    <w:rsid w:val="0011031B"/>
    <w:rsid w:val="00110BD8"/>
    <w:rsid w:val="00122C81"/>
    <w:rsid w:val="0013617A"/>
    <w:rsid w:val="001A4FF9"/>
    <w:rsid w:val="001A6AFE"/>
    <w:rsid w:val="001E501D"/>
    <w:rsid w:val="0021183F"/>
    <w:rsid w:val="00233DE9"/>
    <w:rsid w:val="00257458"/>
    <w:rsid w:val="002707F2"/>
    <w:rsid w:val="0027097E"/>
    <w:rsid w:val="00290A85"/>
    <w:rsid w:val="00293D4D"/>
    <w:rsid w:val="002A0CB8"/>
    <w:rsid w:val="002A38D2"/>
    <w:rsid w:val="002C7FDC"/>
    <w:rsid w:val="002E3FC3"/>
    <w:rsid w:val="002E432C"/>
    <w:rsid w:val="00307FD9"/>
    <w:rsid w:val="00313787"/>
    <w:rsid w:val="0034005D"/>
    <w:rsid w:val="00344FA2"/>
    <w:rsid w:val="00353F78"/>
    <w:rsid w:val="0037036D"/>
    <w:rsid w:val="0037719D"/>
    <w:rsid w:val="00377D4C"/>
    <w:rsid w:val="003905A5"/>
    <w:rsid w:val="003A723E"/>
    <w:rsid w:val="003C7E08"/>
    <w:rsid w:val="003D10AC"/>
    <w:rsid w:val="003D16F8"/>
    <w:rsid w:val="003D346C"/>
    <w:rsid w:val="003D5BE8"/>
    <w:rsid w:val="003E6EC7"/>
    <w:rsid w:val="00402630"/>
    <w:rsid w:val="00434E22"/>
    <w:rsid w:val="00460BE4"/>
    <w:rsid w:val="0047020C"/>
    <w:rsid w:val="0047484C"/>
    <w:rsid w:val="004A2ABC"/>
    <w:rsid w:val="004B79F8"/>
    <w:rsid w:val="004C0DB9"/>
    <w:rsid w:val="004C5985"/>
    <w:rsid w:val="004D74F8"/>
    <w:rsid w:val="004F3FAB"/>
    <w:rsid w:val="005550C4"/>
    <w:rsid w:val="0055578F"/>
    <w:rsid w:val="005933EA"/>
    <w:rsid w:val="005B5BAA"/>
    <w:rsid w:val="005D347E"/>
    <w:rsid w:val="005F73C2"/>
    <w:rsid w:val="00644A01"/>
    <w:rsid w:val="0065772F"/>
    <w:rsid w:val="00667D7A"/>
    <w:rsid w:val="00677ABD"/>
    <w:rsid w:val="006A1D0E"/>
    <w:rsid w:val="006A4CFE"/>
    <w:rsid w:val="006D54D3"/>
    <w:rsid w:val="006E1B76"/>
    <w:rsid w:val="0071059B"/>
    <w:rsid w:val="0072582B"/>
    <w:rsid w:val="00772B75"/>
    <w:rsid w:val="00783A8E"/>
    <w:rsid w:val="007853DC"/>
    <w:rsid w:val="007A3C8C"/>
    <w:rsid w:val="007B110B"/>
    <w:rsid w:val="007D64D9"/>
    <w:rsid w:val="007D6605"/>
    <w:rsid w:val="00811B99"/>
    <w:rsid w:val="00813B6C"/>
    <w:rsid w:val="00817B00"/>
    <w:rsid w:val="00862E37"/>
    <w:rsid w:val="00873202"/>
    <w:rsid w:val="008C2667"/>
    <w:rsid w:val="008C57C3"/>
    <w:rsid w:val="008F4183"/>
    <w:rsid w:val="00977E81"/>
    <w:rsid w:val="009A74DF"/>
    <w:rsid w:val="009B6128"/>
    <w:rsid w:val="009C7984"/>
    <w:rsid w:val="009D580B"/>
    <w:rsid w:val="009F7DBF"/>
    <w:rsid w:val="00A03AF4"/>
    <w:rsid w:val="00A141B3"/>
    <w:rsid w:val="00A22C83"/>
    <w:rsid w:val="00A43764"/>
    <w:rsid w:val="00A4544A"/>
    <w:rsid w:val="00A70759"/>
    <w:rsid w:val="00AC4D65"/>
    <w:rsid w:val="00AE3DA9"/>
    <w:rsid w:val="00B00999"/>
    <w:rsid w:val="00B03055"/>
    <w:rsid w:val="00B246E2"/>
    <w:rsid w:val="00B55C57"/>
    <w:rsid w:val="00B70CC7"/>
    <w:rsid w:val="00B72B36"/>
    <w:rsid w:val="00BA38FB"/>
    <w:rsid w:val="00BB1C48"/>
    <w:rsid w:val="00BE7944"/>
    <w:rsid w:val="00C051E3"/>
    <w:rsid w:val="00C774F8"/>
    <w:rsid w:val="00C823AE"/>
    <w:rsid w:val="00CB0F3E"/>
    <w:rsid w:val="00D111AC"/>
    <w:rsid w:val="00D20C20"/>
    <w:rsid w:val="00D67EB6"/>
    <w:rsid w:val="00D72929"/>
    <w:rsid w:val="00D920AB"/>
    <w:rsid w:val="00DE3574"/>
    <w:rsid w:val="00DF528B"/>
    <w:rsid w:val="00E60BEA"/>
    <w:rsid w:val="00E70E94"/>
    <w:rsid w:val="00E724A0"/>
    <w:rsid w:val="00E9307C"/>
    <w:rsid w:val="00EB3841"/>
    <w:rsid w:val="00EE395A"/>
    <w:rsid w:val="00EF6F27"/>
    <w:rsid w:val="00F00D23"/>
    <w:rsid w:val="00F60141"/>
    <w:rsid w:val="00F6163A"/>
    <w:rsid w:val="00F64F66"/>
    <w:rsid w:val="00F8071C"/>
    <w:rsid w:val="00F85354"/>
    <w:rsid w:val="00F92D4F"/>
    <w:rsid w:val="00FB3889"/>
    <w:rsid w:val="00FC439F"/>
    <w:rsid w:val="00FD2AF3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8C2F"/>
  <w15:chartTrackingRefBased/>
  <w15:docId w15:val="{8FE45A7B-3D1A-6F48-9EE4-9B59C56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6A4C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CFE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A4C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FE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yperlink" Target="https://github.com/manishmitra017?tab=repositorie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nish-mitra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anish-Mitra_cb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nish-mitra/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ish.mitra/Library/Containers/com.microsoft.Word/Data/Library/Application%20Support/Microsoft/Office/16.0/DTS/Search/%7b01740E25-388B-CB4F-A455-F651FBE11A94%7dtf78212392_win32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137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Mitra</dc:creator>
  <cp:keywords/>
  <dc:description/>
  <cp:lastModifiedBy>Manish Mitra</cp:lastModifiedBy>
  <cp:revision>80</cp:revision>
  <cp:lastPrinted>2023-05-10T08:16:00Z</cp:lastPrinted>
  <dcterms:created xsi:type="dcterms:W3CDTF">2025-08-27T14:39:00Z</dcterms:created>
  <dcterms:modified xsi:type="dcterms:W3CDTF">2025-08-28T02:21:00Z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lassificationContentMarkingFooterShapeIds">
    <vt:lpwstr>5aafd844,678d5e94,4aa53b5</vt:lpwstr>
  </property>
  <property fmtid="{D5CDD505-2E9C-101B-9397-08002B2CF9AE}" pid="12" name="ClassificationContentMarkingFooterFontProps">
    <vt:lpwstr>#000000,9,Arial</vt:lpwstr>
  </property>
  <property fmtid="{D5CDD505-2E9C-101B-9397-08002B2CF9AE}" pid="13" name="ClassificationContentMarkingFooterText">
    <vt:lpwstr> </vt:lpwstr>
  </property>
  <property fmtid="{D5CDD505-2E9C-101B-9397-08002B2CF9AE}" pid="14" name="MSIP_Label_7a41e45d-23b2-4b9b-8824-4250be488857_Enabled">
    <vt:lpwstr>true</vt:lpwstr>
  </property>
  <property fmtid="{D5CDD505-2E9C-101B-9397-08002B2CF9AE}" pid="15" name="MSIP_Label_7a41e45d-23b2-4b9b-8824-4250be488857_SetDate">
    <vt:lpwstr>2025-08-27T14:49:49Z</vt:lpwstr>
  </property>
  <property fmtid="{D5CDD505-2E9C-101B-9397-08002B2CF9AE}" pid="16" name="MSIP_Label_7a41e45d-23b2-4b9b-8824-4250be488857_Method">
    <vt:lpwstr>Privileged</vt:lpwstr>
  </property>
  <property fmtid="{D5CDD505-2E9C-101B-9397-08002B2CF9AE}" pid="17" name="MSIP_Label_7a41e45d-23b2-4b9b-8824-4250be488857_Name">
    <vt:lpwstr>7a41e45d-23b2-4b9b-8824-4250be488857</vt:lpwstr>
  </property>
  <property fmtid="{D5CDD505-2E9C-101B-9397-08002B2CF9AE}" pid="18" name="MSIP_Label_7a41e45d-23b2-4b9b-8824-4250be488857_SiteId">
    <vt:lpwstr>dddffba0-6c17-4f34-9748-3fa5e08cc366</vt:lpwstr>
  </property>
  <property fmtid="{D5CDD505-2E9C-101B-9397-08002B2CF9AE}" pid="19" name="MSIP_Label_7a41e45d-23b2-4b9b-8824-4250be488857_ActionId">
    <vt:lpwstr>c1e191ff-e3d4-45c4-8c83-7b79bf67d9fb</vt:lpwstr>
  </property>
  <property fmtid="{D5CDD505-2E9C-101B-9397-08002B2CF9AE}" pid="20" name="MSIP_Label_7a41e45d-23b2-4b9b-8824-4250be488857_ContentBits">
    <vt:lpwstr>3</vt:lpwstr>
  </property>
  <property fmtid="{D5CDD505-2E9C-101B-9397-08002B2CF9AE}" pid="21" name="MSIP_Label_7a41e45d-23b2-4b9b-8824-4250be488857_Tag">
    <vt:lpwstr>50, 0, 1, 1</vt:lpwstr>
  </property>
</Properties>
</file>